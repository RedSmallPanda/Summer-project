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1E512B">
        <w:rPr>
          <w:rFonts w:ascii="Arial" w:hAnsi="Arial" w:hint="eastAsia"/>
        </w:rPr>
        <w:t>&lt;</w:t>
      </w:r>
      <w:r w:rsidR="00563360">
        <w:rPr>
          <w:rFonts w:ascii="Arial" w:hAnsi="Arial" w:hint="eastAsia"/>
        </w:rPr>
        <w:t>聚票网</w:t>
      </w:r>
      <w:r w:rsidR="001E512B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512B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5E4BFF">
        <w:rPr>
          <w:rFonts w:ascii="Arial" w:hAnsi="Arial"/>
          <w:sz w:val="28"/>
        </w:rPr>
        <w:t xml:space="preserve"> &lt;1.3</w:t>
      </w:r>
      <w:r>
        <w:rPr>
          <w:rFonts w:ascii="Arial" w:hAnsi="Arial"/>
          <w:sz w:val="28"/>
        </w:rPr>
        <w:t>&gt;</w:t>
      </w:r>
    </w:p>
    <w:p w:rsidR="003A46E4" w:rsidRDefault="003A46E4" w:rsidP="00C75E22">
      <w:pPr>
        <w:pStyle w:val="InfoBlue"/>
      </w:pPr>
    </w:p>
    <w:p w:rsidR="003A46E4" w:rsidRDefault="003A46E4" w:rsidP="00C75E22">
      <w:pPr>
        <w:pStyle w:val="InfoBlue"/>
      </w:pPr>
    </w:p>
    <w:p w:rsidR="003A46E4" w:rsidRPr="005E4BFF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63360">
              <w:rPr>
                <w:rFonts w:hint="eastAsia"/>
              </w:rPr>
              <w:t>14</w:t>
            </w:r>
            <w:r>
              <w:rPr>
                <w:rFonts w:ascii="Times New Roman"/>
              </w:rPr>
              <w:t>/</w:t>
            </w:r>
            <w:r w:rsidR="00563360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563360">
              <w:rPr>
                <w:rFonts w:hint="eastAsia"/>
              </w:rPr>
              <w:t>2018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563360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3A46E4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63360">
              <w:rPr>
                <w:rFonts w:ascii="Times New Roman" w:hint="eastAsia"/>
              </w:rPr>
              <w:t>完成了用例图、逻辑视图、数据视图、部分部署视图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63360">
              <w:rPr>
                <w:rFonts w:ascii="Times New Roman" w:hint="eastAsia"/>
              </w:rPr>
              <w:t>顾一辉、原帅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56336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26/7/2018</w:t>
            </w:r>
            <w:r>
              <w:rPr>
                <w:rFonts w:hint="eastAsia"/>
              </w:rPr>
              <w:t>&gt;</w:t>
            </w:r>
          </w:p>
        </w:tc>
        <w:tc>
          <w:tcPr>
            <w:tcW w:w="1152" w:type="dxa"/>
          </w:tcPr>
          <w:p w:rsidR="003A46E4" w:rsidRDefault="00563360">
            <w:pPr>
              <w:pStyle w:val="Tabletext"/>
            </w:pPr>
            <w:r>
              <w:rPr>
                <w:rFonts w:hint="eastAsia"/>
              </w:rPr>
              <w:t>&lt;1.1&gt;</w:t>
            </w:r>
          </w:p>
        </w:tc>
        <w:tc>
          <w:tcPr>
            <w:tcW w:w="3744" w:type="dxa"/>
          </w:tcPr>
          <w:p w:rsidR="003A46E4" w:rsidRDefault="00563360">
            <w:pPr>
              <w:pStyle w:val="Tabletext"/>
            </w:pPr>
            <w:r>
              <w:rPr>
                <w:rFonts w:hint="eastAsia"/>
              </w:rPr>
              <w:t>&lt;完成了逻辑视图对包的描述&gt;</w:t>
            </w:r>
          </w:p>
        </w:tc>
        <w:tc>
          <w:tcPr>
            <w:tcW w:w="2304" w:type="dxa"/>
          </w:tcPr>
          <w:p w:rsidR="003A46E4" w:rsidRPr="00563360" w:rsidRDefault="00563360">
            <w:pPr>
              <w:pStyle w:val="Tabletext"/>
            </w:pPr>
            <w:r>
              <w:rPr>
                <w:rFonts w:hint="eastAsia"/>
              </w:rPr>
              <w:t>&lt;茅悦田&gt;</w:t>
            </w:r>
          </w:p>
        </w:tc>
      </w:tr>
      <w:tr w:rsidR="003A46E4">
        <w:tc>
          <w:tcPr>
            <w:tcW w:w="2304" w:type="dxa"/>
          </w:tcPr>
          <w:p w:rsidR="003A46E4" w:rsidRDefault="0056336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26/7/2018</w:t>
            </w:r>
            <w:r>
              <w:rPr>
                <w:rFonts w:hint="eastAsia"/>
              </w:rPr>
              <w:t>&gt;</w:t>
            </w:r>
          </w:p>
        </w:tc>
        <w:tc>
          <w:tcPr>
            <w:tcW w:w="1152" w:type="dxa"/>
          </w:tcPr>
          <w:p w:rsidR="003A46E4" w:rsidRDefault="0056336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1.2</w:t>
            </w:r>
            <w:r>
              <w:rPr>
                <w:rFonts w:hint="eastAsia"/>
              </w:rPr>
              <w:t>&gt;</w:t>
            </w:r>
          </w:p>
        </w:tc>
        <w:tc>
          <w:tcPr>
            <w:tcW w:w="3744" w:type="dxa"/>
          </w:tcPr>
          <w:p w:rsidR="003A46E4" w:rsidRDefault="00563360">
            <w:pPr>
              <w:pStyle w:val="Tabletext"/>
            </w:pPr>
            <w:r>
              <w:rPr>
                <w:rFonts w:hint="eastAsia"/>
              </w:rPr>
              <w:t>&lt;完成了实现视图，对数据库PDM进行改进&gt;</w:t>
            </w:r>
          </w:p>
        </w:tc>
        <w:tc>
          <w:tcPr>
            <w:tcW w:w="2304" w:type="dxa"/>
          </w:tcPr>
          <w:p w:rsidR="003A46E4" w:rsidRDefault="00563360">
            <w:pPr>
              <w:pStyle w:val="Tabletext"/>
            </w:pPr>
            <w:r>
              <w:rPr>
                <w:rFonts w:hint="eastAsia"/>
              </w:rPr>
              <w:t>&lt;顾一辉&gt;</w:t>
            </w:r>
          </w:p>
        </w:tc>
      </w:tr>
      <w:tr w:rsidR="003A46E4">
        <w:tc>
          <w:tcPr>
            <w:tcW w:w="2304" w:type="dxa"/>
          </w:tcPr>
          <w:p w:rsidR="003A46E4" w:rsidRDefault="005E4BFF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8/9/2018</w:t>
            </w:r>
            <w:r>
              <w:rPr>
                <w:rFonts w:hint="eastAsia"/>
              </w:rPr>
              <w:t>&gt;</w:t>
            </w:r>
          </w:p>
        </w:tc>
        <w:tc>
          <w:tcPr>
            <w:tcW w:w="1152" w:type="dxa"/>
          </w:tcPr>
          <w:p w:rsidR="003A46E4" w:rsidRDefault="005E4BFF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1.3</w:t>
            </w:r>
            <w:r>
              <w:rPr>
                <w:rFonts w:hint="eastAsia"/>
              </w:rPr>
              <w:t>&gt;</w:t>
            </w:r>
          </w:p>
        </w:tc>
        <w:tc>
          <w:tcPr>
            <w:tcW w:w="3744" w:type="dxa"/>
          </w:tcPr>
          <w:p w:rsidR="003A46E4" w:rsidRDefault="005E4BFF">
            <w:pPr>
              <w:pStyle w:val="Tabletext"/>
            </w:pPr>
            <w:r>
              <w:rPr>
                <w:rFonts w:hint="eastAsia"/>
              </w:rPr>
              <w:t>&lt;完成了</w:t>
            </w:r>
            <w:r w:rsidR="00C75E22">
              <w:rPr>
                <w:rFonts w:hint="eastAsia"/>
              </w:rPr>
              <w:t>进程视图</w:t>
            </w:r>
            <w:r>
              <w:rPr>
                <w:rFonts w:hint="eastAsia"/>
              </w:rPr>
              <w:t>&gt;</w:t>
            </w:r>
          </w:p>
        </w:tc>
        <w:tc>
          <w:tcPr>
            <w:tcW w:w="2304" w:type="dxa"/>
          </w:tcPr>
          <w:p w:rsidR="003A46E4" w:rsidRDefault="005E4BFF" w:rsidP="005E4BFF">
            <w:pPr>
              <w:pStyle w:val="Tabletext"/>
            </w:pPr>
            <w:r>
              <w:rPr>
                <w:rFonts w:hint="eastAsia"/>
              </w:rPr>
              <w:t>&lt;原帅&gt;</w:t>
            </w: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C75E22">
        <w:rPr>
          <w:noProof/>
        </w:rPr>
        <w:t>4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C75E22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C75E22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C75E22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C75E22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C75E22">
        <w:rPr>
          <w:noProof/>
        </w:rPr>
        <w:t>5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C75E22">
        <w:rPr>
          <w:noProof/>
        </w:rPr>
        <w:t>5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C75E22">
        <w:rPr>
          <w:noProof/>
        </w:rPr>
        <w:t>7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C75E22">
        <w:rPr>
          <w:noProof/>
        </w:rPr>
        <w:t>7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C75E22">
        <w:rPr>
          <w:noProof/>
        </w:rPr>
        <w:t>8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C75E22">
        <w:rPr>
          <w:noProof/>
        </w:rPr>
        <w:t>9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C75E22">
        <w:rPr>
          <w:noProof/>
        </w:rPr>
        <w:t>10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512B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3A46E4" w:rsidRPr="00C75E22" w:rsidRDefault="00C75E22" w:rsidP="00C75E22">
      <w:pPr>
        <w:pStyle w:val="InfoBlue"/>
      </w:pPr>
      <w:r w:rsidRPr="00C75E22">
        <w:rPr>
          <w:rFonts w:hint="eastAsia"/>
        </w:rPr>
        <w:t>《聚票网立项建议书》</w:t>
      </w:r>
    </w:p>
    <w:p w:rsidR="00C75E22" w:rsidRPr="00C75E22" w:rsidRDefault="00C75E22" w:rsidP="00C75E22">
      <w:pPr>
        <w:pStyle w:val="a9"/>
        <w:rPr>
          <w:rFonts w:hint="eastAsia"/>
        </w:rPr>
      </w:pPr>
      <w:r>
        <w:rPr>
          <w:rFonts w:hint="eastAsia"/>
        </w:rPr>
        <w:t>《聚票网软件需求规约》</w:t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404CFF" w:rsidRPr="00404CFF" w:rsidRDefault="00953125" w:rsidP="00404CFF">
      <w:pPr>
        <w:pStyle w:val="a9"/>
      </w:pPr>
      <w:r>
        <w:rPr>
          <w:noProof/>
        </w:rPr>
        <w:drawing>
          <wp:inline distT="0" distB="0" distL="0" distR="0">
            <wp:extent cx="5479415" cy="331914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/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:rsidR="00404CFF" w:rsidRPr="00404CFF" w:rsidRDefault="00C75E22" w:rsidP="00404CFF">
      <w:pPr>
        <w:pStyle w:val="a9"/>
      </w:pPr>
      <w:r w:rsidRPr="00557616">
        <w:rPr>
          <w:noProof/>
          <w:snapToGrid/>
        </w:rPr>
        <w:drawing>
          <wp:inline distT="0" distB="0" distL="0" distR="0" wp14:anchorId="469E2AEC" wp14:editId="3CE18470">
            <wp:extent cx="4937760" cy="5567680"/>
            <wp:effectExtent l="0" t="0" r="0" b="0"/>
            <wp:docPr id="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741377" w:rsidRDefault="00C75E22" w:rsidP="00C75E22">
      <w:pPr>
        <w:pStyle w:val="InfoBlue"/>
        <w:rPr>
          <w:rFonts w:hint="eastAsia"/>
        </w:rPr>
      </w:pPr>
      <w:r>
        <w:rPr>
          <w:rFonts w:hint="eastAsia"/>
        </w:rPr>
        <w:t>分为表示层、业务控制层、业务逻辑层、数据访问层、实体类层。</w:t>
      </w:r>
    </w:p>
    <w:p w:rsidR="00404CFF" w:rsidRPr="00404CFF" w:rsidRDefault="00404CFF" w:rsidP="00404CFF">
      <w:pPr>
        <w:pStyle w:val="a9"/>
      </w:pPr>
    </w:p>
    <w:p w:rsidR="0017643B" w:rsidRPr="0017643B" w:rsidRDefault="003A46E4" w:rsidP="0017643B">
      <w:pPr>
        <w:pStyle w:val="2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:rsidR="007B2133" w:rsidRDefault="007B2133" w:rsidP="0017643B">
      <w:pPr>
        <w:pStyle w:val="3"/>
      </w:pPr>
      <w:r>
        <w:rPr>
          <w:rFonts w:hint="eastAsia"/>
        </w:rPr>
        <w:t>管理系统UI</w:t>
      </w:r>
    </w:p>
    <w:p w:rsidR="007B2133" w:rsidRDefault="007B2133" w:rsidP="007B2133">
      <w:pPr>
        <w:ind w:left="720" w:firstLineChars="200" w:firstLine="400"/>
      </w:pPr>
      <w:r>
        <w:rPr>
          <w:rFonts w:hint="eastAsia"/>
        </w:rPr>
        <w:t>主类为Admin</w:t>
      </w:r>
      <w:r>
        <w:t xml:space="preserve"> </w:t>
      </w:r>
      <w:r>
        <w:rPr>
          <w:rFonts w:hint="eastAsia"/>
        </w:rPr>
        <w:t>Space，其余为提供详细功能的子组件。</w:t>
      </w:r>
    </w:p>
    <w:p w:rsidR="007B2133" w:rsidRPr="007B2133" w:rsidRDefault="007B2133" w:rsidP="007B2133">
      <w:pPr>
        <w:ind w:left="720" w:firstLineChars="200" w:firstLine="400"/>
      </w:pPr>
      <w:r>
        <w:rPr>
          <w:rFonts w:hint="eastAsia"/>
        </w:rPr>
        <w:t>主要功能包括用户管理、票品管理、退款审核、销量统计。</w:t>
      </w:r>
    </w:p>
    <w:p w:rsidR="007B2133" w:rsidRDefault="007B2133" w:rsidP="007B2133">
      <w:pPr>
        <w:pStyle w:val="3"/>
      </w:pPr>
      <w:r>
        <w:rPr>
          <w:rFonts w:hint="eastAsia"/>
        </w:rPr>
        <w:t>个人空间UI</w:t>
      </w:r>
    </w:p>
    <w:p w:rsidR="00993A63" w:rsidRDefault="00993A63" w:rsidP="00993A63">
      <w:pPr>
        <w:ind w:left="720" w:firstLineChars="200" w:firstLine="400"/>
      </w:pPr>
      <w:r>
        <w:rPr>
          <w:rFonts w:hint="eastAsia"/>
        </w:rPr>
        <w:t>主类为Info</w:t>
      </w:r>
      <w:r>
        <w:t xml:space="preserve"> </w:t>
      </w:r>
      <w:r>
        <w:rPr>
          <w:rFonts w:hint="eastAsia"/>
        </w:rPr>
        <w:t>Space，其余为提供详细功能的子组件。</w:t>
      </w:r>
    </w:p>
    <w:p w:rsidR="00993A63" w:rsidRPr="00993A63" w:rsidRDefault="00993A63" w:rsidP="00993A63">
      <w:pPr>
        <w:ind w:left="720" w:firstLineChars="200" w:firstLine="400"/>
      </w:pPr>
      <w:r>
        <w:rPr>
          <w:rFonts w:hint="eastAsia"/>
        </w:rPr>
        <w:t>功能分为三大类：订单管理、动态管理、账号管理。其中，订单管理包括购物车、优惠券、当</w:t>
      </w:r>
      <w:r>
        <w:rPr>
          <w:rFonts w:hint="eastAsia"/>
        </w:rPr>
        <w:lastRenderedPageBreak/>
        <w:t>前及历史订单，当前订单支持退款申请；动态管理分为收藏和评论两部分，展示自己收藏的票品和自己发表过的评论；账号设置包括基本信息管理、密码管理和收货地址管理，可以预先添加地址及收货信息，在购买时快速使用。</w:t>
      </w:r>
    </w:p>
    <w:p w:rsidR="007B2133" w:rsidRDefault="007B2133" w:rsidP="007B2133">
      <w:pPr>
        <w:pStyle w:val="3"/>
      </w:pPr>
      <w:r>
        <w:rPr>
          <w:rFonts w:hint="eastAsia"/>
        </w:rPr>
        <w:t>票品操作UI</w:t>
      </w:r>
    </w:p>
    <w:p w:rsidR="00993A63" w:rsidRDefault="00993A63" w:rsidP="00993A63">
      <w:pPr>
        <w:ind w:left="720" w:firstLineChars="200" w:firstLine="400"/>
      </w:pPr>
      <w:r>
        <w:rPr>
          <w:rFonts w:hint="eastAsia"/>
        </w:rPr>
        <w:t>主类为Good</w:t>
      </w:r>
      <w:r>
        <w:t xml:space="preserve"> </w:t>
      </w:r>
      <w:r>
        <w:rPr>
          <w:rFonts w:hint="eastAsia"/>
        </w:rPr>
        <w:t>Detail</w:t>
      </w:r>
      <w:r>
        <w:t xml:space="preserve"> </w:t>
      </w:r>
      <w:r>
        <w:rPr>
          <w:rFonts w:hint="eastAsia"/>
        </w:rPr>
        <w:t>Page，其余为票品选择、详情、评论、购买的实现组件。</w:t>
      </w:r>
    </w:p>
    <w:p w:rsidR="00993A63" w:rsidRPr="00993A63" w:rsidRDefault="00C9271B" w:rsidP="00993A63">
      <w:pPr>
        <w:ind w:left="720" w:firstLineChars="200" w:firstLine="400"/>
      </w:pPr>
      <w:r>
        <w:rPr>
          <w:rFonts w:hint="eastAsia"/>
        </w:rPr>
        <w:t>票品选择</w:t>
      </w:r>
      <w:r w:rsidR="004306A3">
        <w:rPr>
          <w:rFonts w:hint="eastAsia"/>
        </w:rPr>
        <w:t>包括日期、时间、票档、数量的选择，同一页面上还包括详情介绍和相关评论的展示；在选择确定后，进入分步购买页面，由Buy</w:t>
      </w:r>
      <w:r w:rsidR="004306A3">
        <w:t xml:space="preserve"> </w:t>
      </w:r>
      <w:r w:rsidR="004306A3">
        <w:rPr>
          <w:rFonts w:hint="eastAsia"/>
        </w:rPr>
        <w:t>Step组件实现。</w:t>
      </w:r>
    </w:p>
    <w:p w:rsidR="00CB0300" w:rsidRDefault="00CB0300" w:rsidP="0017643B">
      <w:pPr>
        <w:pStyle w:val="3"/>
      </w:pPr>
      <w:r>
        <w:rPr>
          <w:rFonts w:hint="eastAsia"/>
        </w:rPr>
        <w:t>通用构件</w:t>
      </w:r>
    </w:p>
    <w:p w:rsidR="00DA61F5" w:rsidRDefault="00CB0300" w:rsidP="00DA61F5">
      <w:pPr>
        <w:ind w:left="720" w:firstLineChars="200" w:firstLine="400"/>
      </w:pPr>
      <w:r>
        <w:rPr>
          <w:rFonts w:hint="eastAsia"/>
        </w:rPr>
        <w:t>该包主要包括了一些可复用组件和通用</w:t>
      </w:r>
      <w:r w:rsidR="00DA61F5">
        <w:rPr>
          <w:rFonts w:hint="eastAsia"/>
        </w:rPr>
        <w:t>浏览</w:t>
      </w:r>
      <w:r>
        <w:rPr>
          <w:rFonts w:hint="eastAsia"/>
        </w:rPr>
        <w:t>页面</w:t>
      </w:r>
      <w:r w:rsidR="00DA61F5">
        <w:rPr>
          <w:rFonts w:hint="eastAsia"/>
        </w:rPr>
        <w:t>。</w:t>
      </w:r>
    </w:p>
    <w:p w:rsidR="00CB0300" w:rsidRDefault="00DA61F5" w:rsidP="00DA61F5">
      <w:pPr>
        <w:ind w:left="720" w:firstLineChars="200" w:firstLine="400"/>
      </w:pPr>
      <w:r>
        <w:rPr>
          <w:rFonts w:hint="eastAsia"/>
        </w:rPr>
        <w:t>可复用组件包括Header</w:t>
      </w:r>
      <w:r>
        <w:t xml:space="preserve"> </w:t>
      </w:r>
      <w:r>
        <w:rPr>
          <w:rFonts w:hint="eastAsia"/>
        </w:rPr>
        <w:t>Menu、Footer、Result</w:t>
      </w:r>
      <w:r>
        <w:t xml:space="preserve"> </w:t>
      </w:r>
      <w:r>
        <w:rPr>
          <w:rFonts w:hint="eastAsia"/>
        </w:rPr>
        <w:t>List等。其中，Header</w:t>
      </w:r>
      <w:r>
        <w:t xml:space="preserve"> </w:t>
      </w:r>
      <w:r>
        <w:rPr>
          <w:rFonts w:hint="eastAsia"/>
        </w:rPr>
        <w:t>Menu集成了搜索、登录、注册等功能；Result</w:t>
      </w:r>
      <w:r>
        <w:t xml:space="preserve"> </w:t>
      </w:r>
      <w:r>
        <w:rPr>
          <w:rFonts w:hint="eastAsia"/>
        </w:rPr>
        <w:t>List则负责将后台取到的数据以列表形式进行展示，用于多个票品的展示。</w:t>
      </w:r>
    </w:p>
    <w:p w:rsidR="00A21D5F" w:rsidRDefault="00DA61F5" w:rsidP="00A21D5F">
      <w:pPr>
        <w:ind w:left="720" w:firstLineChars="200" w:firstLine="400"/>
      </w:pPr>
      <w:r>
        <w:rPr>
          <w:rFonts w:hint="eastAsia"/>
        </w:rPr>
        <w:t>通用浏览页面包括主页、分类搜索、网站相关、帮助等页面。其中，主页提供了</w:t>
      </w:r>
      <w:r w:rsidR="007B2133">
        <w:rPr>
          <w:rFonts w:hint="eastAsia"/>
        </w:rPr>
        <w:t>根据不同票务类型进行快速搜索的导航栏以及推荐功能；分类搜索支持多条件搜索，如：城市、类型、时间等。</w:t>
      </w:r>
    </w:p>
    <w:p w:rsidR="00A21D5F" w:rsidRPr="00A21D5F" w:rsidRDefault="00A21D5F" w:rsidP="00A21D5F">
      <w:pPr>
        <w:rPr>
          <w:b/>
          <w:sz w:val="28"/>
        </w:rPr>
      </w:pPr>
      <w:r w:rsidRPr="00A21D5F">
        <w:rPr>
          <w:b/>
          <w:sz w:val="28"/>
        </w:rPr>
        <w:t>C</w:t>
      </w:r>
      <w:r w:rsidRPr="00A21D5F">
        <w:rPr>
          <w:rFonts w:hint="eastAsia"/>
          <w:b/>
          <w:sz w:val="28"/>
        </w:rPr>
        <w:t>ontroller:</w:t>
      </w:r>
    </w:p>
    <w:p w:rsidR="002C5230" w:rsidRDefault="002C5230" w:rsidP="00C22A53">
      <w:pPr>
        <w:pStyle w:val="3"/>
      </w:pPr>
      <w:r>
        <w:rPr>
          <w:rFonts w:hint="eastAsia"/>
        </w:rPr>
        <w:t>管理业务</w:t>
      </w:r>
    </w:p>
    <w:p w:rsidR="003865CD" w:rsidRDefault="002C5230" w:rsidP="00AC17C1">
      <w:pPr>
        <w:ind w:left="720" w:firstLineChars="200" w:firstLine="400"/>
      </w:pPr>
      <w:r>
        <w:rPr>
          <w:rFonts w:hint="eastAsia"/>
        </w:rPr>
        <w:t>包括了管理员相关的controller</w:t>
      </w:r>
      <w:r w:rsidR="003865CD">
        <w:rPr>
          <w:rFonts w:hint="eastAsia"/>
        </w:rPr>
        <w:t>。</w:t>
      </w:r>
    </w:p>
    <w:p w:rsidR="00AC17C1" w:rsidRPr="002C5230" w:rsidRDefault="00AC17C1" w:rsidP="00AC17C1">
      <w:pPr>
        <w:ind w:left="720" w:firstLineChars="200" w:firstLine="400"/>
      </w:pPr>
      <w:r>
        <w:rPr>
          <w:rFonts w:hint="eastAsia"/>
        </w:rPr>
        <w:t>包括了管理员管理用户controller、管理员管理票品controller、管理员审核退款申请controller。</w:t>
      </w:r>
    </w:p>
    <w:p w:rsidR="002C5230" w:rsidRDefault="002C5230" w:rsidP="00C22A53">
      <w:pPr>
        <w:pStyle w:val="3"/>
      </w:pPr>
      <w:r>
        <w:rPr>
          <w:rFonts w:hint="eastAsia"/>
        </w:rPr>
        <w:t>个人空间</w:t>
      </w:r>
    </w:p>
    <w:p w:rsidR="002C5230" w:rsidRDefault="00AC17C1" w:rsidP="002C5230">
      <w:pPr>
        <w:ind w:left="720" w:firstLineChars="200" w:firstLine="400"/>
      </w:pPr>
      <w:r>
        <w:rPr>
          <w:rFonts w:hint="eastAsia"/>
        </w:rPr>
        <w:t>和用户数据表相关</w:t>
      </w:r>
      <w:r w:rsidR="002C5230">
        <w:rPr>
          <w:rFonts w:hint="eastAsia"/>
        </w:rPr>
        <w:t>的controller</w:t>
      </w:r>
    </w:p>
    <w:p w:rsidR="00AC17C1" w:rsidRPr="002C5230" w:rsidRDefault="00AC17C1" w:rsidP="002C5230">
      <w:pPr>
        <w:ind w:left="720" w:firstLineChars="200" w:firstLine="400"/>
      </w:pPr>
      <w:r>
        <w:rPr>
          <w:rFonts w:hint="eastAsia"/>
        </w:rPr>
        <w:t>包括用户对在个人空间中所能看到的信息的操作（个人信息管理、修改密码、收货地址管理controller），还有登录注册等需要访问用户数据库的controller</w:t>
      </w:r>
    </w:p>
    <w:p w:rsidR="002C5230" w:rsidRDefault="002C5230" w:rsidP="002C5230">
      <w:pPr>
        <w:pStyle w:val="3"/>
      </w:pPr>
      <w:r>
        <w:rPr>
          <w:rFonts w:hint="eastAsia"/>
        </w:rPr>
        <w:t>票品展示</w:t>
      </w:r>
    </w:p>
    <w:p w:rsidR="002C5230" w:rsidRDefault="002C5230" w:rsidP="002C5230">
      <w:pPr>
        <w:ind w:left="720" w:firstLineChars="200" w:firstLine="400"/>
      </w:pPr>
      <w:r>
        <w:rPr>
          <w:rFonts w:hint="eastAsia"/>
        </w:rPr>
        <w:t>包含了浏览界面和票品详情的controller</w:t>
      </w:r>
    </w:p>
    <w:p w:rsidR="007E1BFD" w:rsidRPr="002C5230" w:rsidRDefault="007E1BFD" w:rsidP="002C5230">
      <w:pPr>
        <w:ind w:left="720" w:firstLineChars="200" w:firstLine="400"/>
      </w:pPr>
      <w:r>
        <w:rPr>
          <w:rFonts w:hint="eastAsia"/>
        </w:rPr>
        <w:t>主要功能是在后端联系show、ticket等数据表组合成前端所需的数据，再发回前端，还包括从评论数据库中拿取各种票品对应的评论并发回前端</w:t>
      </w:r>
    </w:p>
    <w:p w:rsidR="002C5230" w:rsidRDefault="002C5230" w:rsidP="002C5230">
      <w:pPr>
        <w:pStyle w:val="3"/>
      </w:pPr>
      <w:r>
        <w:rPr>
          <w:rFonts w:hint="eastAsia"/>
        </w:rPr>
        <w:t>订单管理</w:t>
      </w:r>
    </w:p>
    <w:p w:rsidR="00A21D5F" w:rsidRDefault="002C5230" w:rsidP="00A21D5F">
      <w:pPr>
        <w:ind w:left="720" w:firstLineChars="200" w:firstLine="400"/>
      </w:pPr>
      <w:r>
        <w:rPr>
          <w:rFonts w:hint="eastAsia"/>
        </w:rPr>
        <w:t>包括下单、</w:t>
      </w:r>
      <w:r w:rsidR="00A21D5F">
        <w:rPr>
          <w:rFonts w:hint="eastAsia"/>
        </w:rPr>
        <w:t>查看、退款等相关controller</w:t>
      </w:r>
    </w:p>
    <w:p w:rsidR="007E1BFD" w:rsidRDefault="007E1BFD" w:rsidP="00A21D5F">
      <w:pPr>
        <w:ind w:left="720" w:firstLineChars="200" w:firstLine="400"/>
      </w:pPr>
      <w:r>
        <w:rPr>
          <w:rFonts w:hint="eastAsia"/>
        </w:rPr>
        <w:t>查询订单主要包括在后端组合show、ticket、user、</w:t>
      </w:r>
      <w:proofErr w:type="spellStart"/>
      <w:r>
        <w:rPr>
          <w:rFonts w:hint="eastAsia"/>
        </w:rPr>
        <w:t>sending</w:t>
      </w:r>
      <w:r>
        <w:t>Addr</w:t>
      </w:r>
      <w:proofErr w:type="spellEnd"/>
      <w:r>
        <w:rPr>
          <w:rFonts w:hint="eastAsia"/>
        </w:rPr>
        <w:t>等多张表的数据并组成前端所需要的数据格式发回，退款、下单等操作则结合前端订单所需数据发挥后端，创建订单数据或改变数据库中已有订单的状态，管理员管理退款申请操作会在改变orders表中订单的状态，并在refund表中记录下对退款申请的处理记录。</w:t>
      </w:r>
    </w:p>
    <w:p w:rsidR="00A21D5F" w:rsidRPr="00A21D5F" w:rsidRDefault="00A21D5F" w:rsidP="00A21D5F">
      <w:pPr>
        <w:rPr>
          <w:b/>
          <w:sz w:val="28"/>
        </w:rPr>
      </w:pPr>
      <w:r w:rsidRPr="00A21D5F">
        <w:rPr>
          <w:rFonts w:hint="eastAsia"/>
          <w:b/>
          <w:sz w:val="28"/>
        </w:rPr>
        <w:t>Ser</w:t>
      </w:r>
      <w:r w:rsidRPr="00A21D5F">
        <w:rPr>
          <w:b/>
          <w:sz w:val="28"/>
        </w:rPr>
        <w:t>vice</w:t>
      </w:r>
      <w:r w:rsidRPr="00A21D5F">
        <w:rPr>
          <w:rFonts w:hint="eastAsia"/>
          <w:b/>
          <w:sz w:val="28"/>
        </w:rPr>
        <w:t>:</w:t>
      </w:r>
    </w:p>
    <w:p w:rsidR="00A21D5F" w:rsidRDefault="00A21D5F" w:rsidP="00A21D5F">
      <w:pPr>
        <w:pStyle w:val="3"/>
      </w:pPr>
      <w:r>
        <w:rPr>
          <w:rFonts w:hint="eastAsia"/>
        </w:rPr>
        <w:t>登录</w:t>
      </w:r>
    </w:p>
    <w:p w:rsidR="00A21D5F" w:rsidRDefault="00A21D5F" w:rsidP="00A21D5F">
      <w:pPr>
        <w:ind w:left="720" w:firstLineChars="200" w:firstLine="400"/>
      </w:pPr>
      <w:r>
        <w:rPr>
          <w:rFonts w:hint="eastAsia"/>
        </w:rPr>
        <w:t>包括初次登录、每次请求的登录状态验证。</w:t>
      </w:r>
    </w:p>
    <w:p w:rsidR="00A21D5F" w:rsidRDefault="00A21D5F" w:rsidP="00A21D5F">
      <w:pPr>
        <w:pStyle w:val="3"/>
      </w:pPr>
      <w:r>
        <w:rPr>
          <w:rFonts w:hint="eastAsia"/>
        </w:rPr>
        <w:t>购物车</w:t>
      </w:r>
    </w:p>
    <w:p w:rsidR="00A21D5F" w:rsidRDefault="00A21D5F" w:rsidP="00A21D5F">
      <w:pPr>
        <w:ind w:left="720" w:firstLineChars="200" w:firstLine="400"/>
      </w:pPr>
      <w:r>
        <w:rPr>
          <w:rFonts w:hint="eastAsia"/>
        </w:rPr>
        <w:t>进行购物车的管理，包括添加、删除票品和购物车的展示。</w:t>
      </w:r>
    </w:p>
    <w:p w:rsidR="00A21D5F" w:rsidRDefault="00A21D5F" w:rsidP="00A21D5F">
      <w:pPr>
        <w:pStyle w:val="3"/>
      </w:pPr>
      <w:r>
        <w:rPr>
          <w:rFonts w:hint="eastAsia"/>
        </w:rPr>
        <w:t>用户信息</w:t>
      </w:r>
    </w:p>
    <w:p w:rsidR="00A21D5F" w:rsidRDefault="00A21D5F" w:rsidP="00AF2D4A">
      <w:pPr>
        <w:ind w:left="720" w:firstLineChars="200" w:firstLine="400"/>
      </w:pPr>
      <w:r>
        <w:rPr>
          <w:rFonts w:hint="eastAsia"/>
        </w:rPr>
        <w:t>进行用户数据的</w:t>
      </w:r>
      <w:r w:rsidR="00AF2D4A">
        <w:rPr>
          <w:rFonts w:hint="eastAsia"/>
        </w:rPr>
        <w:t>显示</w:t>
      </w:r>
      <w:r>
        <w:rPr>
          <w:rFonts w:hint="eastAsia"/>
        </w:rPr>
        <w:t>和操作，包括管理员的</w:t>
      </w:r>
      <w:r w:rsidR="00AF2D4A">
        <w:rPr>
          <w:rFonts w:hint="eastAsia"/>
        </w:rPr>
        <w:t>维护</w:t>
      </w:r>
      <w:r>
        <w:rPr>
          <w:rFonts w:hint="eastAsia"/>
        </w:rPr>
        <w:t>（编辑、删除、禁用）和普通用户的注册（验证、添加）和管理</w:t>
      </w:r>
      <w:r w:rsidR="007E1BFD">
        <w:rPr>
          <w:rFonts w:hint="eastAsia"/>
        </w:rPr>
        <w:t>（修改个人信息、修改密码、修改收货地址）</w:t>
      </w:r>
      <w:r w:rsidR="00AF2D4A">
        <w:rPr>
          <w:rFonts w:hint="eastAsia"/>
        </w:rPr>
        <w:t>。</w:t>
      </w:r>
    </w:p>
    <w:p w:rsidR="00BD1CD4" w:rsidRDefault="00A21D5F" w:rsidP="00BD1CD4">
      <w:pPr>
        <w:pStyle w:val="3"/>
      </w:pPr>
      <w:r>
        <w:rPr>
          <w:rFonts w:hint="eastAsia"/>
        </w:rPr>
        <w:lastRenderedPageBreak/>
        <w:t>评论</w:t>
      </w:r>
    </w:p>
    <w:p w:rsidR="00A21D5F" w:rsidRDefault="00BD1CD4" w:rsidP="00BD1CD4">
      <w:pPr>
        <w:ind w:left="720" w:firstLineChars="200" w:firstLine="400"/>
      </w:pPr>
      <w:r>
        <w:rPr>
          <w:rFonts w:hint="eastAsia"/>
        </w:rPr>
        <w:t>分为我的评论和票品评论，分别根据user</w:t>
      </w:r>
      <w:r>
        <w:t xml:space="preserve"> id</w:t>
      </w:r>
      <w:r>
        <w:rPr>
          <w:rFonts w:hint="eastAsia"/>
        </w:rPr>
        <w:t>和show</w:t>
      </w:r>
      <w:r>
        <w:t xml:space="preserve"> id</w:t>
      </w:r>
      <w:r>
        <w:rPr>
          <w:rFonts w:hint="eastAsia"/>
        </w:rPr>
        <w:t>获取评论并展现。另外还包括评论的发表。</w:t>
      </w:r>
    </w:p>
    <w:p w:rsidR="00A21D5F" w:rsidRDefault="00A21D5F" w:rsidP="00A21D5F">
      <w:pPr>
        <w:pStyle w:val="3"/>
      </w:pPr>
      <w:r>
        <w:rPr>
          <w:rFonts w:hint="eastAsia"/>
        </w:rPr>
        <w:t>票品</w:t>
      </w:r>
    </w:p>
    <w:p w:rsidR="00A21D5F" w:rsidRDefault="00BD1CD4" w:rsidP="00BD1CD4">
      <w:pPr>
        <w:ind w:left="720" w:firstLineChars="200" w:firstLine="400"/>
      </w:pPr>
      <w:r>
        <w:rPr>
          <w:rFonts w:hint="eastAsia"/>
        </w:rPr>
        <w:t>进行票品相关业务的处理，其中包括：分享、票品按条件搜索（包括相关评论数）、我的收藏（根据u</w:t>
      </w:r>
      <w:r>
        <w:t>ser id</w:t>
      </w:r>
      <w:r>
        <w:rPr>
          <w:rFonts w:hint="eastAsia"/>
        </w:rPr>
        <w:t>取数据）、票品具体信息和管理。</w:t>
      </w:r>
    </w:p>
    <w:p w:rsidR="00A21D5F" w:rsidRDefault="00A21D5F" w:rsidP="00A21D5F">
      <w:pPr>
        <w:pStyle w:val="3"/>
      </w:pPr>
      <w:r>
        <w:rPr>
          <w:rFonts w:hint="eastAsia"/>
        </w:rPr>
        <w:t>销量</w:t>
      </w:r>
    </w:p>
    <w:p w:rsidR="00A21D5F" w:rsidRPr="001F7449" w:rsidRDefault="00BD1CD4" w:rsidP="00BD1CD4">
      <w:pPr>
        <w:ind w:left="720" w:firstLineChars="200" w:firstLine="400"/>
      </w:pPr>
      <w:r>
        <w:rPr>
          <w:rFonts w:hint="eastAsia"/>
        </w:rPr>
        <w:t>进行销量和报表的统计。</w:t>
      </w:r>
    </w:p>
    <w:p w:rsidR="00A21D5F" w:rsidRDefault="00A21D5F" w:rsidP="00A21D5F">
      <w:pPr>
        <w:pStyle w:val="3"/>
      </w:pPr>
      <w:r>
        <w:rPr>
          <w:rFonts w:hint="eastAsia"/>
        </w:rPr>
        <w:t>订单</w:t>
      </w:r>
    </w:p>
    <w:p w:rsidR="00A21D5F" w:rsidRDefault="00BD1CD4" w:rsidP="00BD1CD4">
      <w:pPr>
        <w:ind w:left="720" w:firstLineChars="200" w:firstLine="400"/>
      </w:pPr>
      <w:r>
        <w:rPr>
          <w:rFonts w:hint="eastAsia"/>
        </w:rPr>
        <w:t>覆盖订单的创建流程，包括优惠券的展示和使用，以及订单创建完成后的展示。</w:t>
      </w:r>
    </w:p>
    <w:p w:rsidR="00A21D5F" w:rsidRDefault="00A21D5F" w:rsidP="00A21D5F">
      <w:pPr>
        <w:pStyle w:val="3"/>
      </w:pPr>
      <w:r>
        <w:rPr>
          <w:rFonts w:hint="eastAsia"/>
        </w:rPr>
        <w:t>退款</w:t>
      </w:r>
    </w:p>
    <w:p w:rsidR="00A21D5F" w:rsidRPr="00A21D5F" w:rsidRDefault="00BD1CD4" w:rsidP="00BD1CD4">
      <w:pPr>
        <w:ind w:left="720" w:firstLineChars="200" w:firstLine="400"/>
      </w:pPr>
      <w:r>
        <w:rPr>
          <w:rFonts w:hint="eastAsia"/>
        </w:rPr>
        <w:t>实现退款的业务逻辑，包括退款的申请和审核。</w:t>
      </w:r>
    </w:p>
    <w:p w:rsidR="00C22A53" w:rsidRDefault="00C22A53" w:rsidP="00C22A53">
      <w:pPr>
        <w:pStyle w:val="3"/>
      </w:pPr>
      <w:r>
        <w:rPr>
          <w:rFonts w:hint="eastAsia"/>
        </w:rPr>
        <w:t>DAO</w:t>
      </w:r>
    </w:p>
    <w:p w:rsidR="00DD3DDB" w:rsidRDefault="00C22A53" w:rsidP="00557616">
      <w:pPr>
        <w:ind w:left="720" w:firstLineChars="200" w:firstLine="400"/>
      </w:pPr>
      <w:r>
        <w:rPr>
          <w:rFonts w:hint="eastAsia"/>
        </w:rPr>
        <w:t>每个表对应一个Repository，进行数据的直接操作。</w:t>
      </w:r>
    </w:p>
    <w:p w:rsidR="00A21D5F" w:rsidRDefault="00A21D5F" w:rsidP="00A21D5F">
      <w:pPr>
        <w:pStyle w:val="3"/>
      </w:pPr>
      <w:r>
        <w:t>D</w:t>
      </w:r>
      <w:r>
        <w:rPr>
          <w:rFonts w:hint="eastAsia"/>
        </w:rPr>
        <w:t>omain</w:t>
      </w:r>
    </w:p>
    <w:p w:rsidR="007B2133" w:rsidRPr="0017643B" w:rsidRDefault="00A21D5F" w:rsidP="00BD1CD4">
      <w:pPr>
        <w:ind w:left="720" w:firstLineChars="200" w:firstLine="400"/>
      </w:pPr>
      <w:r>
        <w:rPr>
          <w:rFonts w:hint="eastAsia"/>
        </w:rPr>
        <w:t>包含所有实体类</w:t>
      </w:r>
      <w:r w:rsidR="00BD1CD4">
        <w:rPr>
          <w:rFonts w:hint="eastAsia"/>
        </w:rPr>
        <w:t>。</w:t>
      </w:r>
    </w:p>
    <w:p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:rsidR="00C75E22" w:rsidRPr="00C75E22" w:rsidRDefault="00C75E22" w:rsidP="00C75E22">
      <w:pPr>
        <w:rPr>
          <w:rFonts w:hint="eastAsia"/>
        </w:rPr>
      </w:pPr>
      <w:r>
        <w:rPr>
          <w:noProof/>
        </w:rPr>
        <w:drawing>
          <wp:inline distT="0" distB="0" distL="114300" distR="114300" wp14:anchorId="77F4C324" wp14:editId="03EF2C8D">
            <wp:extent cx="5939790" cy="2963545"/>
            <wp:effectExtent l="0" t="0" r="3810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3A46E4" w:rsidRDefault="003A46E4">
      <w:pPr>
        <w:pStyle w:val="1"/>
        <w:ind w:left="360" w:hanging="360"/>
      </w:pPr>
      <w:bookmarkStart w:id="9" w:name="_Toc356851233"/>
      <w:r>
        <w:rPr>
          <w:rFonts w:hint="eastAsia"/>
        </w:rPr>
        <w:lastRenderedPageBreak/>
        <w:t>部署视图</w:t>
      </w:r>
      <w:bookmarkEnd w:id="9"/>
    </w:p>
    <w:p w:rsidR="00404CFF" w:rsidRPr="00404CFF" w:rsidRDefault="00404CFF" w:rsidP="00404CFF">
      <w:pPr>
        <w:pStyle w:val="a9"/>
      </w:pPr>
      <w:r>
        <w:rPr>
          <w:rFonts w:hAnsi="宋体" w:cs="宋体"/>
          <w:sz w:val="24"/>
          <w:szCs w:val="24"/>
        </w:rPr>
        <w:fldChar w:fldCharType="begin"/>
      </w:r>
      <w:r>
        <w:rPr>
          <w:rFonts w:hAnsi="宋体" w:cs="宋体"/>
          <w:sz w:val="24"/>
          <w:szCs w:val="24"/>
        </w:rPr>
        <w:instrText xml:space="preserve"> INCLUDEPICTURE  "C:\\Users\\12276\\Documents\\Tencent Files\\1227691678\\Image\\C2C\\3{9642O(`MTKT2K43E5NRJ7.png" \* MERGEFORMATINET </w:instrText>
      </w:r>
      <w:r>
        <w:rPr>
          <w:rFonts w:hAnsi="宋体" w:cs="宋体"/>
          <w:sz w:val="24"/>
          <w:szCs w:val="24"/>
        </w:rPr>
        <w:fldChar w:fldCharType="separate"/>
      </w:r>
      <w:r w:rsidR="00953125">
        <w:rPr>
          <w:rFonts w:hAnsi="宋体" w:cs="宋体"/>
          <w:noProof/>
          <w:sz w:val="24"/>
          <w:szCs w:val="24"/>
        </w:rPr>
        <w:drawing>
          <wp:inline distT="0" distB="0" distL="0" distR="0">
            <wp:extent cx="4822825" cy="3833495"/>
            <wp:effectExtent l="0" t="0" r="0" b="0"/>
            <wp:docPr id="3" name="图片 3" descr="C:\Users\12276\Documents\Tencent Files\1227691678\Image\C2C\3{9642O(`MTKT2K43E5NRJ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276\Documents\Tencent Files\1227691678\Image\C2C\3{9642O(`MTKT2K43E5NRJ7.png"/>
                    <pic:cNvPicPr>
                      <a:picLocks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宋体"/>
          <w:sz w:val="24"/>
          <w:szCs w:val="24"/>
        </w:rPr>
        <w:fldChar w:fldCharType="end"/>
      </w:r>
    </w:p>
    <w:p w:rsidR="003A46E4" w:rsidRDefault="003A46E4">
      <w:pPr>
        <w:pStyle w:val="1"/>
        <w:ind w:left="360" w:hanging="360"/>
      </w:pPr>
      <w:bookmarkStart w:id="10" w:name="_Toc356851234"/>
      <w:r>
        <w:rPr>
          <w:rFonts w:hint="eastAsia"/>
        </w:rPr>
        <w:lastRenderedPageBreak/>
        <w:t>实现视图</w:t>
      </w:r>
      <w:bookmarkEnd w:id="10"/>
    </w:p>
    <w:p w:rsidR="00563360" w:rsidRPr="00563360" w:rsidRDefault="00563360" w:rsidP="00563360">
      <w:pPr>
        <w:pStyle w:val="a9"/>
      </w:pPr>
      <w:r w:rsidRPr="00FA5191">
        <w:rPr>
          <w:noProof/>
          <w:snapToGrid/>
        </w:rPr>
        <w:drawing>
          <wp:inline distT="0" distB="0" distL="0" distR="0" wp14:anchorId="3D52ADC9" wp14:editId="27E1DB9A">
            <wp:extent cx="4856480" cy="5459095"/>
            <wp:effectExtent l="0" t="0" r="0" b="0"/>
            <wp:docPr id="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/>
    <w:p w:rsidR="003A46E4" w:rsidRDefault="003A46E4">
      <w:pPr>
        <w:pStyle w:val="1"/>
        <w:ind w:left="360" w:hanging="360"/>
      </w:pPr>
      <w:bookmarkStart w:id="11" w:name="_Toc356851235"/>
      <w:r>
        <w:rPr>
          <w:rFonts w:hint="eastAsia"/>
        </w:rPr>
        <w:lastRenderedPageBreak/>
        <w:t>数据视图（可选）</w:t>
      </w:r>
      <w:bookmarkEnd w:id="11"/>
    </w:p>
    <w:p w:rsidR="002B34A5" w:rsidRDefault="00563360" w:rsidP="002B34A5">
      <w:pPr>
        <w:pStyle w:val="a9"/>
      </w:pPr>
      <w:r w:rsidRPr="00835EAE">
        <w:rPr>
          <w:noProof/>
          <w:snapToGrid/>
        </w:rPr>
        <w:drawing>
          <wp:inline distT="0" distB="0" distL="0" distR="0" wp14:anchorId="6A033AF0" wp14:editId="18F90A97">
            <wp:extent cx="5506720" cy="3162935"/>
            <wp:effectExtent l="0" t="0" r="0" b="0"/>
            <wp:docPr id="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CFF" w:rsidRPr="002B34A5" w:rsidRDefault="00404CFF" w:rsidP="00C75E22">
      <w:pPr>
        <w:pStyle w:val="InfoBlue"/>
      </w:pPr>
    </w:p>
    <w:sectPr w:rsidR="00404CFF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038" w:rsidRDefault="00CC6038">
      <w:r>
        <w:separator/>
      </w:r>
    </w:p>
  </w:endnote>
  <w:endnote w:type="continuationSeparator" w:id="0">
    <w:p w:rsidR="00CC6038" w:rsidRDefault="00CC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1E512B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038" w:rsidRDefault="00CC6038">
      <w:r>
        <w:separator/>
      </w:r>
    </w:p>
  </w:footnote>
  <w:footnote w:type="continuationSeparator" w:id="0">
    <w:p w:rsidR="00CC6038" w:rsidRDefault="00CC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512B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1E512B">
            <w:rPr>
              <w:rFonts w:ascii="Times New Roman" w:hint="eastAsia"/>
            </w:rPr>
            <w:t>&lt;</w:t>
          </w:r>
          <w:r w:rsidR="00C75E22">
            <w:rPr>
              <w:rFonts w:ascii="Times New Roman" w:hint="eastAsia"/>
            </w:rPr>
            <w:t>聚票网</w:t>
          </w:r>
          <w:r w:rsidR="001E512B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 w:rsidR="00C75E22">
            <w:rPr>
              <w:rFonts w:ascii="Times New Roman"/>
              <w:noProof/>
            </w:rPr>
            <w:t>Version:           &lt;1.3</w:t>
          </w:r>
          <w:r>
            <w:rPr>
              <w:rFonts w:ascii="Times New Roman"/>
              <w:noProof/>
            </w:rPr>
            <w:t>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1E512B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C75E22">
            <w:rPr>
              <w:rFonts w:ascii="Times New Roman"/>
              <w:noProof/>
            </w:rPr>
            <w:t>8</w:t>
          </w:r>
          <w:r>
            <w:rPr>
              <w:rFonts w:ascii="Times New Roman"/>
              <w:noProof/>
            </w:rPr>
            <w:t>/</w:t>
          </w:r>
          <w:r w:rsidR="00C75E22">
            <w:rPr>
              <w:rFonts w:ascii="Times New Roman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C75E22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7909D6"/>
    <w:multiLevelType w:val="multilevel"/>
    <w:tmpl w:val="F6F240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2B"/>
    <w:rsid w:val="001476CB"/>
    <w:rsid w:val="00175500"/>
    <w:rsid w:val="001761BA"/>
    <w:rsid w:val="0017643B"/>
    <w:rsid w:val="001D0182"/>
    <w:rsid w:val="001E512B"/>
    <w:rsid w:val="001F7449"/>
    <w:rsid w:val="0025070B"/>
    <w:rsid w:val="002B34A5"/>
    <w:rsid w:val="002C5230"/>
    <w:rsid w:val="002C7325"/>
    <w:rsid w:val="002D3DC9"/>
    <w:rsid w:val="002E2C8A"/>
    <w:rsid w:val="003865CD"/>
    <w:rsid w:val="003A46E4"/>
    <w:rsid w:val="00404CFF"/>
    <w:rsid w:val="004306A3"/>
    <w:rsid w:val="0047760A"/>
    <w:rsid w:val="00557616"/>
    <w:rsid w:val="00563360"/>
    <w:rsid w:val="00575EF6"/>
    <w:rsid w:val="005A06B6"/>
    <w:rsid w:val="005E4BFF"/>
    <w:rsid w:val="0062513C"/>
    <w:rsid w:val="00642C0C"/>
    <w:rsid w:val="00741377"/>
    <w:rsid w:val="007B2133"/>
    <w:rsid w:val="007E1BFD"/>
    <w:rsid w:val="00806182"/>
    <w:rsid w:val="008827F8"/>
    <w:rsid w:val="00946E27"/>
    <w:rsid w:val="00953125"/>
    <w:rsid w:val="00993A63"/>
    <w:rsid w:val="009A3548"/>
    <w:rsid w:val="00A21D5F"/>
    <w:rsid w:val="00A3244A"/>
    <w:rsid w:val="00A81ADC"/>
    <w:rsid w:val="00AC17C1"/>
    <w:rsid w:val="00AF2D4A"/>
    <w:rsid w:val="00B430A8"/>
    <w:rsid w:val="00BD1CD4"/>
    <w:rsid w:val="00C22A53"/>
    <w:rsid w:val="00C75E22"/>
    <w:rsid w:val="00C9271B"/>
    <w:rsid w:val="00CB0300"/>
    <w:rsid w:val="00CC3BDD"/>
    <w:rsid w:val="00CC6038"/>
    <w:rsid w:val="00DA61F5"/>
    <w:rsid w:val="00DD3DDB"/>
    <w:rsid w:val="00EE4354"/>
    <w:rsid w:val="00FB16D3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6AF4B8"/>
  <w15:chartTrackingRefBased/>
  <w15:docId w15:val="{313CD95C-5143-BB42-A106-D4AABC29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C75E22"/>
    <w:pPr>
      <w:spacing w:after="120"/>
      <w:ind w:left="720"/>
    </w:pPr>
    <w:rPr>
      <w:color w:val="000000" w:themeColor="text1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af2"/>
    <w:rsid w:val="0017643B"/>
    <w:pPr>
      <w:ind w:leftChars="2500" w:left="100"/>
    </w:pPr>
  </w:style>
  <w:style w:type="character" w:customStyle="1" w:styleId="af2">
    <w:name w:val="日期 字符"/>
    <w:link w:val="af1"/>
    <w:rsid w:val="0017643B"/>
    <w:rPr>
      <w:rFonts w:ascii="宋体"/>
      <w:snapToGrid w:val="0"/>
    </w:rPr>
  </w:style>
  <w:style w:type="paragraph" w:styleId="af3">
    <w:name w:val="Balloon Text"/>
    <w:basedOn w:val="a"/>
    <w:link w:val="af4"/>
    <w:rsid w:val="004306A3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link w:val="af3"/>
    <w:rsid w:val="004306A3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file:///C:\Users\12276\Documents\Tencent%20Files\1227691678\Image\C2C\3%7b9642O(%60MTKT2K43E5NRJ7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yaetsuden/Desktop/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93</TotalTime>
  <Pages>10</Pages>
  <Words>395</Words>
  <Characters>2256</Characters>
  <Application>Microsoft Office Word</Application>
  <DocSecurity>0</DocSecurity>
  <Lines>18</Lines>
  <Paragraphs>5</Paragraphs>
  <ScaleCrop>false</ScaleCrop>
  <Company>&lt;SJTU&gt;</Company>
  <LinksUpToDate>false</LinksUpToDate>
  <CharactersWithSpaces>2646</CharactersWithSpaces>
  <SharedDoc>false</SharedDoc>
  <HLinks>
    <vt:vector size="6" baseType="variant">
      <vt:variant>
        <vt:i4>4718658</vt:i4>
      </vt:variant>
      <vt:variant>
        <vt:i4>15984</vt:i4>
      </vt:variant>
      <vt:variant>
        <vt:i4>1027</vt:i4>
      </vt:variant>
      <vt:variant>
        <vt:i4>1</vt:i4>
      </vt:variant>
      <vt:variant>
        <vt:lpwstr>C:\Users\12276\Documents\Tencent Files\1227691678\Image\C2C\3{9642O(`MTKT2K43E5NRJ7.png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Microsoft Office User</dc:creator>
  <cp:keywords/>
  <cp:lastModifiedBy>office2016mac07727</cp:lastModifiedBy>
  <cp:revision>3</cp:revision>
  <cp:lastPrinted>1899-12-31T15:54:17Z</cp:lastPrinted>
  <dcterms:created xsi:type="dcterms:W3CDTF">2018-07-26T08:30:00Z</dcterms:created>
  <dcterms:modified xsi:type="dcterms:W3CDTF">2018-09-09T15:04:00Z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